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14" w:rsidRDefault="00565114" w:rsidP="005F1B3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  <w:color w:val="333399"/>
        </w:rPr>
      </w:pPr>
    </w:p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565114" w:rsidRPr="006A7C83" w:rsidTr="006A7C8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  <w:vAlign w:val="center"/>
          </w:tcPr>
          <w:p w:rsidR="00565114" w:rsidRPr="006A7C83" w:rsidRDefault="00565114" w:rsidP="006A7C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6953FA" w:rsidRPr="006A7C8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C8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53FA" w:rsidRPr="006A7C83">
              <w:rPr>
                <w:rFonts w:ascii="Arial" w:hAnsi="Arial" w:cs="Arial"/>
                <w:sz w:val="22"/>
                <w:szCs w:val="22"/>
              </w:rPr>
            </w:r>
            <w:r w:rsidR="006953FA" w:rsidRPr="006A7C8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6953FA" w:rsidRPr="006A7C8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A7C83" w:rsidRPr="006A7C8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53FA" w:rsidRPr="006A7C83">
              <w:rPr>
                <w:rFonts w:ascii="Arial" w:hAnsi="Arial" w:cs="Arial"/>
                <w:sz w:val="22"/>
                <w:szCs w:val="22"/>
              </w:rPr>
            </w:r>
            <w:r w:rsidR="006953FA" w:rsidRPr="006A7C8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6A7C83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565114" w:rsidRPr="006A7C83" w:rsidRDefault="00565114" w:rsidP="006A7C83">
            <w:pPr>
              <w:pStyle w:val="Ttulo3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65114" w:rsidRPr="006A7C83"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565114" w:rsidRPr="006A7C83" w:rsidRDefault="0056511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A7C83" w:rsidRPr="006A7C83">
              <w:rPr>
                <w:rFonts w:ascii="Arial" w:hAnsi="Arial" w:cs="Arial"/>
                <w:sz w:val="22"/>
                <w:szCs w:val="22"/>
              </w:rPr>
              <w:t>Anular Asignación de Paciente</w:t>
            </w:r>
          </w:p>
        </w:tc>
        <w:tc>
          <w:tcPr>
            <w:tcW w:w="3909" w:type="dxa"/>
            <w:shd w:val="clear" w:color="auto" w:fill="C0C0C0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D3CF3"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565114" w:rsidRPr="006A7C83"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A7C83" w:rsidRPr="006A7C83">
              <w:rPr>
                <w:rFonts w:ascii="Arial" w:hAnsi="Arial" w:cs="Arial"/>
                <w:sz w:val="22"/>
                <w:szCs w:val="22"/>
              </w:rPr>
              <w:t>Reloj (Sistema)</w:t>
            </w:r>
          </w:p>
        </w:tc>
        <w:tc>
          <w:tcPr>
            <w:tcW w:w="5689" w:type="dxa"/>
            <w:gridSpan w:val="3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6A7C8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565114" w:rsidRPr="006A7C8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6953FA" w:rsidRPr="006A7C8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C8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53FA" w:rsidRPr="006A7C83">
              <w:rPr>
                <w:rFonts w:ascii="Arial" w:hAnsi="Arial" w:cs="Arial"/>
                <w:sz w:val="22"/>
                <w:szCs w:val="22"/>
              </w:rPr>
            </w:r>
            <w:r w:rsidR="006953FA" w:rsidRPr="006A7C8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6953F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A7C8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53FA">
              <w:rPr>
                <w:rFonts w:ascii="Arial" w:hAnsi="Arial" w:cs="Arial"/>
                <w:sz w:val="22"/>
                <w:szCs w:val="22"/>
              </w:rPr>
            </w:r>
            <w:r w:rsidR="006953F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6A7C8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6A7C83" w:rsidRDefault="006A7C83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sz w:val="22"/>
                <w:szCs w:val="22"/>
              </w:rPr>
              <w:t>Dar de baja asignaciones de paciente que no han sido confirmadas, liberando el paciente asociado.</w:t>
            </w:r>
          </w:p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6A7C8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6A7C83" w:rsidRDefault="006A7C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caso de uso comienza cuando el Reloj (Sistema) procede a analizar las asignaciones de pacientes para dar de baja aquellas que no han sido confirmadas. El sistema estará programado para llevar a cabo esta tarea cada cierto lapso de tiempo (aprox. 6 hs). El sistema busca las asignaciones de pacientes con estado “Pendiente”, es decir, que no han sido confirmadas por el alumno. A continuación procede a verificar el tiempo que transcurrió desde su creación. Si este tiempo es mayor a 24 hs, el sistema anula estas asignaciones (se produce un cambio de estado a “Anulada”). En esta acción se produce la liberación del paciente, es decir, el paciente estará libre para poder ser asignado a otro alumno. Fin del caso de uso.</w:t>
            </w:r>
          </w:p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6A7C8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>Observaciones:  no aplica</w:t>
            </w:r>
          </w:p>
        </w:tc>
      </w:tr>
      <w:tr w:rsidR="00565114" w:rsidRPr="006A7C83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 xml:space="preserve">Autor: </w:t>
            </w:r>
            <w:r w:rsidR="006A7C83" w:rsidRPr="006A7C83">
              <w:rPr>
                <w:rFonts w:ascii="Arial" w:hAnsi="Arial" w:cs="Arial"/>
                <w:bCs w:val="0"/>
                <w:sz w:val="22"/>
                <w:szCs w:val="22"/>
              </w:rPr>
              <w:t>Biancato, Enzo</w:t>
            </w:r>
          </w:p>
        </w:tc>
        <w:tc>
          <w:tcPr>
            <w:tcW w:w="5018" w:type="dxa"/>
            <w:gridSpan w:val="2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>Fecha Creación</w:t>
            </w:r>
            <w:r w:rsidRPr="006A7C83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6A7C83" w:rsidRPr="006A7C83">
              <w:rPr>
                <w:rFonts w:ascii="Arial" w:hAnsi="Arial" w:cs="Arial"/>
                <w:b w:val="0"/>
                <w:sz w:val="22"/>
                <w:szCs w:val="22"/>
              </w:rPr>
              <w:t>03/09/2013</w:t>
            </w:r>
          </w:p>
        </w:tc>
      </w:tr>
      <w:tr w:rsidR="00565114" w:rsidRPr="006A7C83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 xml:space="preserve">Autor Ultima Modificación: </w:t>
            </w:r>
          </w:p>
        </w:tc>
        <w:tc>
          <w:tcPr>
            <w:tcW w:w="5018" w:type="dxa"/>
            <w:gridSpan w:val="2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>Fecha: Ultima Modificación</w:t>
            </w:r>
            <w:r w:rsidRPr="006A7C83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</w:p>
        </w:tc>
      </w:tr>
    </w:tbl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sectPr w:rsidR="00565114" w:rsidSect="006953FA">
      <w:footerReference w:type="default" r:id="rId7"/>
      <w:pgSz w:w="12242" w:h="20163" w:code="5"/>
      <w:pgMar w:top="1418" w:right="851" w:bottom="2552" w:left="851" w:header="425" w:footer="16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CA0" w:rsidRDefault="00E41CA0">
      <w:r>
        <w:separator/>
      </w:r>
    </w:p>
  </w:endnote>
  <w:endnote w:type="continuationSeparator" w:id="1">
    <w:p w:rsidR="00E41CA0" w:rsidRDefault="00E41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14" w:rsidRDefault="00565114">
    <w:pPr>
      <w:pStyle w:val="Piedepgina"/>
      <w:pBdr>
        <w:top w:val="single" w:sz="4" w:space="1" w:color="auto"/>
      </w:pBdr>
    </w:pPr>
    <w:r>
      <w:t xml:space="preserve">Autor: </w:t>
    </w:r>
    <w:r>
      <w:tab/>
    </w:r>
    <w:r>
      <w:tab/>
    </w:r>
    <w:r>
      <w:tab/>
      <w:t xml:space="preserve">Página </w:t>
    </w:r>
    <w:r w:rsidR="006953FA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953FA">
      <w:rPr>
        <w:rStyle w:val="Nmerodepgina"/>
      </w:rPr>
      <w:fldChar w:fldCharType="separate"/>
    </w:r>
    <w:r w:rsidR="002D3CF3">
      <w:rPr>
        <w:rStyle w:val="Nmerodepgina"/>
        <w:noProof/>
      </w:rPr>
      <w:t>1</w:t>
    </w:r>
    <w:r w:rsidR="006953FA">
      <w:rPr>
        <w:rStyle w:val="Nmerodepgina"/>
      </w:rPr>
      <w:fldChar w:fldCharType="end"/>
    </w:r>
    <w:r>
      <w:rPr>
        <w:rStyle w:val="Nmerodepgina"/>
      </w:rPr>
      <w:t xml:space="preserve"> de </w:t>
    </w:r>
    <w:r w:rsidR="006953F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953FA">
      <w:rPr>
        <w:rStyle w:val="Nmerodepgina"/>
      </w:rPr>
      <w:fldChar w:fldCharType="separate"/>
    </w:r>
    <w:r w:rsidR="002D3CF3">
      <w:rPr>
        <w:rStyle w:val="Nmerodepgina"/>
        <w:noProof/>
      </w:rPr>
      <w:t>1</w:t>
    </w:r>
    <w:r w:rsidR="006953FA">
      <w:rPr>
        <w:rStyle w:val="Nmerodepgina"/>
      </w:rPr>
      <w:fldChar w:fldCharType="end"/>
    </w:r>
  </w:p>
  <w:p w:rsidR="00565114" w:rsidRDefault="006953FA">
    <w:pPr>
      <w:pStyle w:val="Piedepgina"/>
    </w:pPr>
    <w:fldSimple w:instr=" FILENAME ">
      <w:r w:rsidR="00565114">
        <w:rPr>
          <w:noProof/>
        </w:rPr>
        <w:t>Documento1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CA0" w:rsidRDefault="00E41CA0">
      <w:r>
        <w:separator/>
      </w:r>
    </w:p>
  </w:footnote>
  <w:footnote w:type="continuationSeparator" w:id="1">
    <w:p w:rsidR="00E41CA0" w:rsidRDefault="00E41C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77A1C"/>
    <w:rsid w:val="00032E41"/>
    <w:rsid w:val="002D3CF3"/>
    <w:rsid w:val="00565114"/>
    <w:rsid w:val="005F1B37"/>
    <w:rsid w:val="006953FA"/>
    <w:rsid w:val="006A7C83"/>
    <w:rsid w:val="00733690"/>
    <w:rsid w:val="00A34504"/>
    <w:rsid w:val="00E41CA0"/>
    <w:rsid w:val="00E7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953FA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6953FA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6953F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953F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953FA"/>
  </w:style>
  <w:style w:type="paragraph" w:styleId="Sangradetextonormal">
    <w:name w:val="Body Text Indent"/>
    <w:basedOn w:val="Normal"/>
    <w:semiHidden/>
    <w:rsid w:val="006953FA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semiHidden/>
    <w:rsid w:val="006953FA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semiHidden/>
    <w:rsid w:val="006953FA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CONFIG~1\Temp\USE%20CASE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Grueso.dot</Template>
  <TotalTime>9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Gobierno de Cordoba</dc:creator>
  <cp:lastModifiedBy>Ignacio</cp:lastModifiedBy>
  <cp:revision>4</cp:revision>
  <cp:lastPrinted>2013-09-03T17:02:00Z</cp:lastPrinted>
  <dcterms:created xsi:type="dcterms:W3CDTF">2013-09-03T16:54:00Z</dcterms:created>
  <dcterms:modified xsi:type="dcterms:W3CDTF">2013-09-10T18:57:00Z</dcterms:modified>
</cp:coreProperties>
</file>